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50C8" w14:textId="5D79E2FA" w:rsidR="00A879E8" w:rsidRPr="00561CC0" w:rsidRDefault="00305C7A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</w:t>
      </w:r>
      <w:r w:rsidR="00B67B20">
        <w:rPr>
          <w:rFonts w:ascii="Times New Roman" w:hAnsi="Times New Roman"/>
          <w:lang w:val="pt-BR"/>
        </w:rPr>
        <w:t>judAki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F26BF8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6FFD2640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38F7BE" w14:textId="7890F044" w:rsidR="009F53C2" w:rsidRPr="00561CC0" w:rsidRDefault="00000000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1AE30E" w14:textId="1B81F29B" w:rsidR="008372C9" w:rsidRDefault="00D873B3" w:rsidP="0067269F">
      <w:pPr>
        <w:pStyle w:val="Sumrio2"/>
        <w:ind w:left="0"/>
        <w:rPr>
          <w:noProof/>
        </w:rPr>
      </w:pPr>
      <w:r>
        <w:t xml:space="preserve">        </w:t>
      </w:r>
      <w:hyperlink w:anchor="_Toc321330755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de fronteira</w:t>
        </w:r>
        <w:r w:rsidR="009F53C2" w:rsidRPr="00561CC0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49F99CA6" w14:textId="6344F3F5" w:rsidR="00D873B3" w:rsidRPr="00D873B3" w:rsidRDefault="00F94F2B" w:rsidP="0067269F">
      <w:pPr>
        <w:pStyle w:val="Sumrio2"/>
        <w:ind w:left="0"/>
        <w:rPr>
          <w:noProof/>
        </w:rPr>
      </w:pPr>
      <w:r>
        <w:rPr>
          <w:noProof/>
        </w:rPr>
        <w:t xml:space="preserve">        Classe</w:t>
      </w:r>
      <w:r w:rsidR="00BB7E1E">
        <w:rPr>
          <w:noProof/>
        </w:rPr>
        <w:t>s</w:t>
      </w:r>
      <w:r>
        <w:rPr>
          <w:noProof/>
        </w:rPr>
        <w:t xml:space="preserve"> de controle</w:t>
      </w:r>
      <w:r w:rsidR="008372C9">
        <w:rPr>
          <w:noProof/>
        </w:rPr>
        <w:tab/>
      </w:r>
      <w:r>
        <w:rPr>
          <w:noProof/>
        </w:rPr>
        <w:t>3</w:t>
      </w:r>
      <w:r w:rsidR="00D873B3">
        <w:t xml:space="preserve">                                              </w:t>
      </w:r>
    </w:p>
    <w:p w14:paraId="5F4FAD0A" w14:textId="41B65791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674FDB10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7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4D7E5F8E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761E54">
        <w:rPr>
          <w:color w:val="000000"/>
        </w:rPr>
        <w:t>A</w:t>
      </w:r>
      <w:r w:rsidR="00B67B20">
        <w:rPr>
          <w:color w:val="000000"/>
        </w:rPr>
        <w:t>judAki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7A019CB1" w14:textId="2CBE542E" w:rsidR="00F00C49" w:rsidRPr="00D873B3" w:rsidRDefault="00722D62" w:rsidP="00D873B3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4EA5E9F" w14:textId="65CFBC78" w:rsidR="00F00C49" w:rsidRDefault="00722D62" w:rsidP="00D873B3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</w:t>
      </w:r>
      <w:r w:rsidR="001550B8">
        <w:rPr>
          <w:rFonts w:ascii="Times New Roman" w:hAnsi="Times New Roman"/>
          <w:sz w:val="24"/>
          <w:szCs w:val="24"/>
          <w:lang w:val="pt-BR"/>
        </w:rPr>
        <w:t>s</w:t>
      </w:r>
      <w:r w:rsidRPr="008F6C41">
        <w:rPr>
          <w:rFonts w:ascii="Times New Roman" w:hAnsi="Times New Roman"/>
          <w:sz w:val="24"/>
          <w:szCs w:val="24"/>
          <w:lang w:val="pt-BR"/>
        </w:rPr>
        <w:t xml:space="preserve"> de fronteira</w:t>
      </w:r>
      <w:bookmarkEnd w:id="6"/>
    </w:p>
    <w:p w14:paraId="29F81159" w14:textId="77777777" w:rsidR="00D873B3" w:rsidRPr="00D873B3" w:rsidRDefault="00D873B3" w:rsidP="00D873B3">
      <w:pPr>
        <w:rPr>
          <w:lang w:val="pt-BR"/>
        </w:rPr>
      </w:pPr>
    </w:p>
    <w:p w14:paraId="7E3CB840" w14:textId="61BFB07F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9D6DA5">
        <w:rPr>
          <w:color w:val="000000"/>
        </w:rPr>
        <w:t>A</w:t>
      </w:r>
      <w:r w:rsidR="00B67B20">
        <w:rPr>
          <w:color w:val="000000"/>
        </w:rPr>
        <w:t>judAki</w:t>
      </w:r>
      <w:r w:rsidR="00F16A59">
        <w:rPr>
          <w:color w:val="000000"/>
        </w:rPr>
        <w:t>W</w:t>
      </w:r>
      <w:r w:rsidR="00E3099E">
        <w:rPr>
          <w:color w:val="000000"/>
        </w:rPr>
        <w:t>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F92936">
        <w:rPr>
          <w:color w:val="000000"/>
        </w:rPr>
        <w:t>Manter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="00D36650">
        <w:rPr>
          <w:color w:val="000000"/>
        </w:rPr>
        <w:t xml:space="preserve">, e adicionando </w:t>
      </w:r>
      <w:r w:rsidR="005B32DF">
        <w:rPr>
          <w:color w:val="000000"/>
        </w:rPr>
        <w:t>a palavra</w:t>
      </w:r>
      <w:r w:rsidR="00D36650">
        <w:rPr>
          <w:color w:val="000000"/>
        </w:rPr>
        <w:t xml:space="preserve"> “</w:t>
      </w:r>
      <w:proofErr w:type="spellStart"/>
      <w:r w:rsidR="00D36650">
        <w:rPr>
          <w:color w:val="000000"/>
        </w:rPr>
        <w:t>Controller</w:t>
      </w:r>
      <w:proofErr w:type="spellEnd"/>
      <w:r w:rsidR="00D36650">
        <w:rPr>
          <w:color w:val="000000"/>
        </w:rPr>
        <w:t>” ao final de cada uma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3E577D98" w:rsidR="009F53C2" w:rsidRPr="00075153" w:rsidRDefault="00C91558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C91558">
        <w:rPr>
          <w:noProof/>
          <w:color w:val="000000"/>
        </w:rPr>
        <w:drawing>
          <wp:inline distT="0" distB="0" distL="0" distR="0" wp14:anchorId="3E28BD2A" wp14:editId="337263E8">
            <wp:extent cx="5943600" cy="1315085"/>
            <wp:effectExtent l="0" t="0" r="0" b="0"/>
            <wp:docPr id="212502063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0630" name="Imagem 1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5B32DF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 1 – Mapeamento das classes de fronteira</w:t>
      </w:r>
    </w:p>
    <w:p w14:paraId="02707D4D" w14:textId="77777777" w:rsidR="00D873B3" w:rsidRDefault="00D873B3" w:rsidP="00F00C49">
      <w:pPr>
        <w:rPr>
          <w:b/>
          <w:bCs/>
          <w:sz w:val="24"/>
          <w:szCs w:val="24"/>
          <w:lang w:val="pt-BR"/>
        </w:rPr>
      </w:pPr>
    </w:p>
    <w:p w14:paraId="0B825ED3" w14:textId="3F318CA3" w:rsidR="00F00C49" w:rsidRPr="008372C9" w:rsidRDefault="00C5398A" w:rsidP="008372C9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8372C9">
        <w:rPr>
          <w:rFonts w:ascii="Times New Roman" w:hAnsi="Times New Roman"/>
          <w:sz w:val="24"/>
          <w:szCs w:val="24"/>
          <w:lang w:val="pt-BR"/>
        </w:rPr>
        <w:t>Classes de controle</w:t>
      </w: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0CC101A0" w:rsidR="00822F83" w:rsidRDefault="00C5398A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classe </w:t>
      </w:r>
      <w:r w:rsidR="00F92936">
        <w:rPr>
          <w:color w:val="000000"/>
        </w:rPr>
        <w:t>que é nomeada</w:t>
      </w:r>
      <w:r w:rsidRPr="00C5398A">
        <w:rPr>
          <w:color w:val="000000"/>
        </w:rPr>
        <w:t xml:space="preserve"> de acordo com o nome da classe de controle eliminando estereótipo. Adiciona-se </w:t>
      </w:r>
      <w:r w:rsidR="00360401">
        <w:rPr>
          <w:color w:val="000000"/>
        </w:rPr>
        <w:t>a palavra</w:t>
      </w:r>
      <w:r w:rsidRPr="00C5398A">
        <w:rPr>
          <w:color w:val="000000"/>
        </w:rPr>
        <w:t xml:space="preserve">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</w:t>
      </w:r>
      <w:r w:rsidR="00AF0C74">
        <w:rPr>
          <w:color w:val="000000"/>
        </w:rPr>
        <w:t xml:space="preserve"> </w:t>
      </w:r>
      <w:r w:rsidRPr="00C5398A">
        <w:rPr>
          <w:color w:val="000000"/>
        </w:rPr>
        <w:t>mapeamento.</w:t>
      </w:r>
      <w:r>
        <w:rPr>
          <w:color w:val="000000"/>
        </w:rPr>
        <w:tab/>
      </w:r>
    </w:p>
    <w:p w14:paraId="2C839B50" w14:textId="52DF282B" w:rsidR="001F251C" w:rsidRPr="008F6C41" w:rsidRDefault="001F251C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91558" w:rsidRPr="00C91558">
        <w:rPr>
          <w:color w:val="000000"/>
        </w:rPr>
        <w:drawing>
          <wp:inline distT="0" distB="0" distL="0" distR="0" wp14:anchorId="5614D316" wp14:editId="49727355">
            <wp:extent cx="5467350" cy="1409700"/>
            <wp:effectExtent l="0" t="0" r="0" b="0"/>
            <wp:docPr id="88111656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6565" name="Imagem 1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5B32DF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</w:t>
      </w:r>
      <w:r w:rsidR="009F53C2" w:rsidRPr="005B32DF">
        <w:rPr>
          <w:color w:val="000000"/>
          <w:sz w:val="20"/>
          <w:szCs w:val="20"/>
        </w:rPr>
        <w:t xml:space="preserve"> 2</w:t>
      </w:r>
      <w:r w:rsidRPr="005B32DF">
        <w:rPr>
          <w:color w:val="000000"/>
          <w:sz w:val="20"/>
          <w:szCs w:val="20"/>
        </w:rPr>
        <w:t xml:space="preserve"> – Mapeamento das classes do tipo </w:t>
      </w:r>
      <w:r w:rsidR="00744F71" w:rsidRPr="005B32DF">
        <w:rPr>
          <w:color w:val="000000"/>
          <w:sz w:val="20"/>
          <w:szCs w:val="2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10CF6726" w14:textId="6D7E3F40" w:rsidR="00902C3F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do tipo Entity</w:t>
      </w: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03A74922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 xml:space="preserve">” 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53ECCC99" w:rsidR="00954E56" w:rsidRDefault="00A15B4D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B26A17" w:rsidRPr="00B26A17">
        <w:rPr>
          <w:color w:val="000000"/>
        </w:rPr>
        <w:drawing>
          <wp:inline distT="0" distB="0" distL="0" distR="0" wp14:anchorId="3E71F747" wp14:editId="629E75B2">
            <wp:extent cx="5106113" cy="1857634"/>
            <wp:effectExtent l="0" t="0" r="0" b="9525"/>
            <wp:docPr id="146131118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1187" name="Imagem 1" descr="Diagra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Pr="005B32DF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 xml:space="preserve">Figura 3 – Mapeamento das classes do tipo </w:t>
      </w:r>
      <w:r w:rsidR="00744F71" w:rsidRPr="005B32DF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1F4D7D8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</w:t>
      </w:r>
      <w:r w:rsidR="001550B8">
        <w:rPr>
          <w:b/>
          <w:bCs/>
          <w:sz w:val="24"/>
          <w:szCs w:val="24"/>
          <w:lang w:val="pt-BR"/>
        </w:rPr>
        <w:t>s</w:t>
      </w:r>
      <w:r w:rsidRPr="00136F06">
        <w:rPr>
          <w:b/>
          <w:bCs/>
          <w:sz w:val="24"/>
          <w:szCs w:val="24"/>
          <w:lang w:val="pt-BR"/>
        </w:rPr>
        <w:t xml:space="preserve">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4B36BA" w:rsidR="00382DCB" w:rsidRDefault="00B26A17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B26A17">
        <w:rPr>
          <w:color w:val="000000"/>
        </w:rPr>
        <w:drawing>
          <wp:inline distT="0" distB="0" distL="0" distR="0" wp14:anchorId="476153E6" wp14:editId="52D5B9F1">
            <wp:extent cx="5601482" cy="1343212"/>
            <wp:effectExtent l="0" t="0" r="0" b="9525"/>
            <wp:docPr id="80363694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6941" name="Imagem 1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5B32DF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lastRenderedPageBreak/>
        <w:t xml:space="preserve">Figura 4 – Mapeamento das classes do tipo </w:t>
      </w:r>
      <w:proofErr w:type="spellStart"/>
      <w:r w:rsidRPr="005B32DF"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F1626" w14:textId="77777777" w:rsidR="005E02FD" w:rsidRDefault="005E02FD">
      <w:pPr>
        <w:spacing w:line="240" w:lineRule="auto"/>
      </w:pPr>
      <w:r>
        <w:separator/>
      </w:r>
    </w:p>
  </w:endnote>
  <w:endnote w:type="continuationSeparator" w:id="0">
    <w:p w14:paraId="3A9740FB" w14:textId="77777777" w:rsidR="005E02FD" w:rsidRDefault="005E0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5A3868EC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C91558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8E7F4" w14:textId="77777777" w:rsidR="005E02FD" w:rsidRDefault="005E02FD">
      <w:pPr>
        <w:spacing w:line="240" w:lineRule="auto"/>
      </w:pPr>
      <w:r>
        <w:separator/>
      </w:r>
    </w:p>
  </w:footnote>
  <w:footnote w:type="continuationSeparator" w:id="0">
    <w:p w14:paraId="575965F0" w14:textId="77777777" w:rsidR="005E02FD" w:rsidRDefault="005E0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03E9CA3B" w14:textId="77777777" w:rsidR="00B67B20" w:rsidRDefault="00B67B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44924F27" w:rsidR="00B67B20" w:rsidRDefault="00F26BF8">
          <w:proofErr w:type="spellStart"/>
          <w:r>
            <w:t>A</w:t>
          </w:r>
          <w:r w:rsidR="00B67B20">
            <w:t>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3CCEC99D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F26BF8">
            <w:rPr>
              <w:lang w:val="pt-BR"/>
            </w:rPr>
            <w:t>1</w:t>
          </w:r>
          <w:r w:rsidR="00B67B20">
            <w:rPr>
              <w:lang w:val="pt-BR"/>
            </w:rPr>
            <w:t>0</w:t>
          </w:r>
          <w:r w:rsidR="008F6C41">
            <w:rPr>
              <w:lang w:val="pt-BR"/>
            </w:rPr>
            <w:t>/</w:t>
          </w:r>
          <w:r w:rsidR="00B67B20">
            <w:rPr>
              <w:lang w:val="pt-BR"/>
            </w:rPr>
            <w:t>09</w:t>
          </w:r>
          <w:r w:rsidR="008F6C41">
            <w:rPr>
              <w:lang w:val="pt-BR"/>
            </w:rPr>
            <w:t>/20</w:t>
          </w:r>
          <w:r w:rsidR="00F26BF8">
            <w:rPr>
              <w:lang w:val="pt-BR"/>
            </w:rPr>
            <w:t>2</w:t>
          </w:r>
          <w:r w:rsidR="00B67B20">
            <w:rPr>
              <w:lang w:val="pt-BR"/>
            </w:rPr>
            <w:t>4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2973739">
    <w:abstractNumId w:val="0"/>
  </w:num>
  <w:num w:numId="2" w16cid:durableId="359478521">
    <w:abstractNumId w:val="13"/>
  </w:num>
  <w:num w:numId="3" w16cid:durableId="1588882527">
    <w:abstractNumId w:val="27"/>
  </w:num>
  <w:num w:numId="4" w16cid:durableId="652299468">
    <w:abstractNumId w:val="21"/>
  </w:num>
  <w:num w:numId="5" w16cid:durableId="2143309728">
    <w:abstractNumId w:val="19"/>
  </w:num>
  <w:num w:numId="6" w16cid:durableId="348914695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01509223">
    <w:abstractNumId w:val="2"/>
  </w:num>
  <w:num w:numId="8" w16cid:durableId="2053454083">
    <w:abstractNumId w:val="26"/>
  </w:num>
  <w:num w:numId="9" w16cid:durableId="951129225">
    <w:abstractNumId w:val="4"/>
  </w:num>
  <w:num w:numId="10" w16cid:durableId="321467097">
    <w:abstractNumId w:val="14"/>
  </w:num>
  <w:num w:numId="11" w16cid:durableId="1421175039">
    <w:abstractNumId w:val="12"/>
  </w:num>
  <w:num w:numId="12" w16cid:durableId="1918903360">
    <w:abstractNumId w:val="25"/>
  </w:num>
  <w:num w:numId="13" w16cid:durableId="7756212">
    <w:abstractNumId w:val="11"/>
  </w:num>
  <w:num w:numId="14" w16cid:durableId="815537163">
    <w:abstractNumId w:val="6"/>
  </w:num>
  <w:num w:numId="15" w16cid:durableId="163207224">
    <w:abstractNumId w:val="24"/>
  </w:num>
  <w:num w:numId="16" w16cid:durableId="62679522">
    <w:abstractNumId w:val="17"/>
  </w:num>
  <w:num w:numId="17" w16cid:durableId="525096354">
    <w:abstractNumId w:val="9"/>
  </w:num>
  <w:num w:numId="18" w16cid:durableId="147596328">
    <w:abstractNumId w:val="15"/>
  </w:num>
  <w:num w:numId="19" w16cid:durableId="136224230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764770672">
    <w:abstractNumId w:val="10"/>
  </w:num>
  <w:num w:numId="21" w16cid:durableId="1106577264">
    <w:abstractNumId w:val="23"/>
  </w:num>
  <w:num w:numId="22" w16cid:durableId="46027418">
    <w:abstractNumId w:val="20"/>
  </w:num>
  <w:num w:numId="23" w16cid:durableId="33510456">
    <w:abstractNumId w:val="5"/>
  </w:num>
  <w:num w:numId="24" w16cid:durableId="358505693">
    <w:abstractNumId w:val="22"/>
  </w:num>
  <w:num w:numId="25" w16cid:durableId="1508013897">
    <w:abstractNumId w:val="8"/>
  </w:num>
  <w:num w:numId="26" w16cid:durableId="1949239906">
    <w:abstractNumId w:val="3"/>
  </w:num>
  <w:num w:numId="27" w16cid:durableId="1768847027">
    <w:abstractNumId w:val="18"/>
  </w:num>
  <w:num w:numId="28" w16cid:durableId="1400400746">
    <w:abstractNumId w:val="16"/>
  </w:num>
  <w:num w:numId="29" w16cid:durableId="89009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75153"/>
    <w:rsid w:val="00083A85"/>
    <w:rsid w:val="000E5939"/>
    <w:rsid w:val="00102844"/>
    <w:rsid w:val="00134E40"/>
    <w:rsid w:val="00136F06"/>
    <w:rsid w:val="00144E90"/>
    <w:rsid w:val="001550B8"/>
    <w:rsid w:val="001F251C"/>
    <w:rsid w:val="002178C7"/>
    <w:rsid w:val="002E385F"/>
    <w:rsid w:val="002E4019"/>
    <w:rsid w:val="002F27AB"/>
    <w:rsid w:val="00305C7A"/>
    <w:rsid w:val="00336801"/>
    <w:rsid w:val="00360401"/>
    <w:rsid w:val="00362FB9"/>
    <w:rsid w:val="00382DCB"/>
    <w:rsid w:val="003A2C20"/>
    <w:rsid w:val="003B431B"/>
    <w:rsid w:val="003E13DD"/>
    <w:rsid w:val="003E550A"/>
    <w:rsid w:val="00403967"/>
    <w:rsid w:val="004C65BD"/>
    <w:rsid w:val="005231BA"/>
    <w:rsid w:val="00561CC0"/>
    <w:rsid w:val="00594BB8"/>
    <w:rsid w:val="005B32DF"/>
    <w:rsid w:val="005E02FD"/>
    <w:rsid w:val="00644CDC"/>
    <w:rsid w:val="0067269F"/>
    <w:rsid w:val="006A44B9"/>
    <w:rsid w:val="006E0FB1"/>
    <w:rsid w:val="006F2EB4"/>
    <w:rsid w:val="00722D62"/>
    <w:rsid w:val="00744F71"/>
    <w:rsid w:val="00745B57"/>
    <w:rsid w:val="00761E54"/>
    <w:rsid w:val="007C1765"/>
    <w:rsid w:val="007E169E"/>
    <w:rsid w:val="007F5968"/>
    <w:rsid w:val="00822F83"/>
    <w:rsid w:val="00830D93"/>
    <w:rsid w:val="008372C9"/>
    <w:rsid w:val="0088618C"/>
    <w:rsid w:val="008F6C41"/>
    <w:rsid w:val="008F7AD2"/>
    <w:rsid w:val="00902C3F"/>
    <w:rsid w:val="009531FA"/>
    <w:rsid w:val="00953971"/>
    <w:rsid w:val="00954E56"/>
    <w:rsid w:val="009812E2"/>
    <w:rsid w:val="009D68E8"/>
    <w:rsid w:val="009D6DA5"/>
    <w:rsid w:val="009F42B2"/>
    <w:rsid w:val="009F53C2"/>
    <w:rsid w:val="009F7E90"/>
    <w:rsid w:val="00A15B4D"/>
    <w:rsid w:val="00A177E9"/>
    <w:rsid w:val="00A879E8"/>
    <w:rsid w:val="00AA25F3"/>
    <w:rsid w:val="00AF0C74"/>
    <w:rsid w:val="00B26A17"/>
    <w:rsid w:val="00B40AB8"/>
    <w:rsid w:val="00B62EDA"/>
    <w:rsid w:val="00B67B20"/>
    <w:rsid w:val="00B9385C"/>
    <w:rsid w:val="00BB7E1E"/>
    <w:rsid w:val="00C37ADD"/>
    <w:rsid w:val="00C5398A"/>
    <w:rsid w:val="00C642B5"/>
    <w:rsid w:val="00C91558"/>
    <w:rsid w:val="00C937FD"/>
    <w:rsid w:val="00C93F63"/>
    <w:rsid w:val="00CC0B5B"/>
    <w:rsid w:val="00CF6C97"/>
    <w:rsid w:val="00D0660D"/>
    <w:rsid w:val="00D311A4"/>
    <w:rsid w:val="00D36650"/>
    <w:rsid w:val="00D7303E"/>
    <w:rsid w:val="00D80A93"/>
    <w:rsid w:val="00D873B3"/>
    <w:rsid w:val="00DE28A0"/>
    <w:rsid w:val="00E3099E"/>
    <w:rsid w:val="00EA423C"/>
    <w:rsid w:val="00EF28B2"/>
    <w:rsid w:val="00F00C49"/>
    <w:rsid w:val="00F03A7E"/>
    <w:rsid w:val="00F16A59"/>
    <w:rsid w:val="00F26BF8"/>
    <w:rsid w:val="00F8684C"/>
    <w:rsid w:val="00F92936"/>
    <w:rsid w:val="00F94318"/>
    <w:rsid w:val="00F94F2B"/>
    <w:rsid w:val="00FA455F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115</TotalTime>
  <Pages>5</Pages>
  <Words>338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Camila Fontes</cp:lastModifiedBy>
  <cp:revision>12</cp:revision>
  <dcterms:created xsi:type="dcterms:W3CDTF">2022-09-19T14:34:00Z</dcterms:created>
  <dcterms:modified xsi:type="dcterms:W3CDTF">2024-09-26T23:30:00Z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